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1748" w:rsidRPr="00BB7979" w:rsidRDefault="00B91748" w:rsidP="003A7B36">
      <w:pPr>
        <w:pStyle w:val="Ttulo"/>
        <w:jc w:val="both"/>
        <w:rPr>
          <w:rFonts w:asciiTheme="minorHAnsi" w:hAnsiTheme="minorHAnsi" w:cstheme="minorHAnsi"/>
          <w:color w:val="auto"/>
          <w:sz w:val="24"/>
          <w:szCs w:val="24"/>
          <w:u w:val="single"/>
        </w:rPr>
      </w:pPr>
      <w:r w:rsidRPr="00BB7979">
        <w:rPr>
          <w:rFonts w:asciiTheme="minorHAnsi" w:hAnsiTheme="minorHAnsi" w:cstheme="minorHAnsi"/>
          <w:color w:val="auto"/>
          <w:sz w:val="24"/>
          <w:szCs w:val="24"/>
        </w:rPr>
        <w:t>Nome:</w:t>
      </w:r>
      <w:r w:rsidRPr="00BB7979">
        <w:rPr>
          <w:rFonts w:asciiTheme="minorHAnsi" w:hAnsiTheme="minorHAnsi" w:cstheme="minorHAnsi"/>
          <w:color w:val="auto"/>
          <w:sz w:val="24"/>
          <w:szCs w:val="24"/>
          <w:u w:val="single"/>
        </w:rPr>
        <w:tab/>
      </w:r>
      <w:r w:rsidR="003A7B36">
        <w:rPr>
          <w:rFonts w:asciiTheme="minorHAnsi" w:hAnsiTheme="minorHAnsi" w:cstheme="minorHAnsi"/>
          <w:color w:val="auto"/>
          <w:sz w:val="24"/>
          <w:szCs w:val="24"/>
          <w:u w:val="single"/>
        </w:rPr>
        <w:t xml:space="preserve"> </w:t>
      </w:r>
    </w:p>
    <w:p w:rsidR="003A7B36" w:rsidRDefault="003A7B36" w:rsidP="00DD05D2">
      <w:pPr>
        <w:pStyle w:val="Ttulo"/>
        <w:tabs>
          <w:tab w:val="center" w:pos="5233"/>
          <w:tab w:val="left" w:pos="7110"/>
        </w:tabs>
        <w:rPr>
          <w:rFonts w:asciiTheme="minorHAnsi" w:hAnsiTheme="minorHAnsi"/>
          <w:b/>
          <w:sz w:val="24"/>
          <w:szCs w:val="24"/>
        </w:rPr>
      </w:pPr>
    </w:p>
    <w:p w:rsidR="005E21F8" w:rsidRDefault="00AA54AF" w:rsidP="00DD05D2">
      <w:pPr>
        <w:pStyle w:val="Ttulo"/>
        <w:tabs>
          <w:tab w:val="center" w:pos="5233"/>
          <w:tab w:val="left" w:pos="7110"/>
        </w:tabs>
        <w:rPr>
          <w:rFonts w:asciiTheme="minorHAnsi" w:hAnsiTheme="minorHAnsi"/>
          <w:color w:val="FF0000"/>
          <w:sz w:val="24"/>
          <w:szCs w:val="24"/>
        </w:rPr>
      </w:pPr>
      <w:r w:rsidRPr="00AA54AF">
        <w:rPr>
          <w:rFonts w:asciiTheme="minorHAnsi" w:hAnsiTheme="minorHAnsi"/>
          <w:color w:val="FF0000"/>
          <w:sz w:val="24"/>
          <w:szCs w:val="24"/>
        </w:rPr>
        <w:t xml:space="preserve">Orientações: </w:t>
      </w:r>
      <w:r>
        <w:rPr>
          <w:rFonts w:asciiTheme="minorHAnsi" w:hAnsiTheme="minorHAnsi"/>
          <w:color w:val="FF0000"/>
          <w:sz w:val="24"/>
          <w:szCs w:val="24"/>
        </w:rPr>
        <w:t>Para facilitar a correção, favor preencher as respostas em vermelho.</w:t>
      </w:r>
      <w:r w:rsidR="005E21F8">
        <w:rPr>
          <w:rFonts w:asciiTheme="minorHAnsi" w:hAnsiTheme="minorHAnsi"/>
          <w:color w:val="FF0000"/>
          <w:sz w:val="24"/>
          <w:szCs w:val="24"/>
        </w:rPr>
        <w:t xml:space="preserve"> </w:t>
      </w:r>
    </w:p>
    <w:p w:rsidR="00AA54AF" w:rsidRPr="00AA54AF" w:rsidRDefault="005E21F8" w:rsidP="00DD05D2">
      <w:pPr>
        <w:pStyle w:val="Ttulo"/>
        <w:tabs>
          <w:tab w:val="center" w:pos="5233"/>
          <w:tab w:val="left" w:pos="7110"/>
        </w:tabs>
        <w:rPr>
          <w:rFonts w:asciiTheme="minorHAnsi" w:hAnsiTheme="minorHAnsi"/>
          <w:color w:val="FF0000"/>
          <w:sz w:val="24"/>
          <w:szCs w:val="24"/>
        </w:rPr>
      </w:pPr>
      <w:r>
        <w:rPr>
          <w:rFonts w:asciiTheme="minorHAnsi" w:hAnsiTheme="minorHAnsi"/>
          <w:color w:val="FF0000"/>
          <w:sz w:val="24"/>
          <w:szCs w:val="24"/>
        </w:rPr>
        <w:t xml:space="preserve">Após a conclusão da atividade enviar para o e-mail: </w:t>
      </w:r>
      <w:hyperlink r:id="rId8" w:history="1">
        <w:r w:rsidR="007A0300" w:rsidRPr="001B1994">
          <w:rPr>
            <w:rStyle w:val="Hyperlink"/>
            <w:rFonts w:asciiTheme="minorHAnsi" w:hAnsiTheme="minorHAnsi"/>
            <w:sz w:val="24"/>
            <w:szCs w:val="24"/>
          </w:rPr>
          <w:t>georgeviana@rn.senai.br</w:t>
        </w:r>
      </w:hyperlink>
      <w:r>
        <w:rPr>
          <w:rFonts w:asciiTheme="minorHAnsi" w:hAnsiTheme="minorHAnsi"/>
          <w:color w:val="FF0000"/>
          <w:sz w:val="24"/>
          <w:szCs w:val="24"/>
        </w:rPr>
        <w:t xml:space="preserve"> </w:t>
      </w:r>
    </w:p>
    <w:p w:rsidR="00AA54AF" w:rsidRDefault="00DD05D2" w:rsidP="00DD05D2">
      <w:pPr>
        <w:pStyle w:val="Ttulo"/>
        <w:tabs>
          <w:tab w:val="center" w:pos="5233"/>
          <w:tab w:val="left" w:pos="7110"/>
        </w:tabs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ab/>
      </w:r>
    </w:p>
    <w:p w:rsidR="00316D51" w:rsidRDefault="00A42000" w:rsidP="00AA54AF">
      <w:pPr>
        <w:pStyle w:val="Ttulo"/>
        <w:tabs>
          <w:tab w:val="center" w:pos="5233"/>
          <w:tab w:val="left" w:pos="7110"/>
        </w:tabs>
        <w:jc w:val="center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Lista de Exercício</w:t>
      </w:r>
      <w:r w:rsidR="00323C1E">
        <w:rPr>
          <w:rFonts w:asciiTheme="minorHAnsi" w:hAnsiTheme="minorHAnsi"/>
          <w:b/>
          <w:sz w:val="24"/>
          <w:szCs w:val="24"/>
        </w:rPr>
        <w:t xml:space="preserve"> n° 0</w:t>
      </w:r>
      <w:r w:rsidR="001A37A8">
        <w:rPr>
          <w:rFonts w:asciiTheme="minorHAnsi" w:hAnsiTheme="minorHAnsi"/>
          <w:b/>
          <w:sz w:val="24"/>
          <w:szCs w:val="24"/>
        </w:rPr>
        <w:t>2</w:t>
      </w:r>
      <w:r w:rsidR="00CA6AE7">
        <w:rPr>
          <w:rFonts w:asciiTheme="minorHAnsi" w:hAnsiTheme="minorHAnsi"/>
          <w:b/>
          <w:sz w:val="24"/>
          <w:szCs w:val="24"/>
        </w:rPr>
        <w:t xml:space="preserve"> – </w:t>
      </w:r>
      <w:r w:rsidR="00581D24">
        <w:rPr>
          <w:rFonts w:asciiTheme="minorHAnsi" w:hAnsiTheme="minorHAnsi"/>
          <w:b/>
          <w:sz w:val="24"/>
          <w:szCs w:val="24"/>
        </w:rPr>
        <w:t>Introdução a Java</w:t>
      </w:r>
    </w:p>
    <w:p w:rsidR="005F7DE9" w:rsidRPr="00747F4E" w:rsidRDefault="005F7DE9" w:rsidP="005F7DE9">
      <w:pPr>
        <w:rPr>
          <w:color w:val="FF0000"/>
        </w:rPr>
      </w:pPr>
      <w:r w:rsidRPr="00747F4E">
        <w:rPr>
          <w:color w:val="FF0000"/>
        </w:rPr>
        <w:t>De acordo com o con</w:t>
      </w:r>
      <w:r w:rsidR="00781581">
        <w:rPr>
          <w:color w:val="FF0000"/>
        </w:rPr>
        <w:t>teúdo abordado em</w:t>
      </w:r>
      <w:bookmarkStart w:id="0" w:name="_GoBack"/>
      <w:bookmarkEnd w:id="0"/>
      <w:r w:rsidR="00781581">
        <w:rPr>
          <w:color w:val="FF0000"/>
        </w:rPr>
        <w:t xml:space="preserve"> sala de aula, </w:t>
      </w:r>
      <w:r w:rsidRPr="00747F4E">
        <w:rPr>
          <w:color w:val="FF0000"/>
        </w:rPr>
        <w:t>responda o que se pede nas questões abaixo:</w:t>
      </w:r>
    </w:p>
    <w:p w:rsidR="00AF771A" w:rsidRPr="00AF771A" w:rsidRDefault="00AF771A" w:rsidP="00AF771A">
      <w:pPr>
        <w:pStyle w:val="PargrafodaLista"/>
        <w:numPr>
          <w:ilvl w:val="0"/>
          <w:numId w:val="44"/>
        </w:numPr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AF771A">
        <w:rPr>
          <w:rFonts w:ascii="Arial" w:hAnsi="Arial" w:cs="Arial"/>
          <w:color w:val="000000"/>
          <w:sz w:val="23"/>
          <w:szCs w:val="23"/>
        </w:rPr>
        <w:t xml:space="preserve">Qual é a entrada padrão de dados para um programa Java? Como podemos ler dados da entrada padrão? </w:t>
      </w:r>
    </w:p>
    <w:p w:rsidR="00AF771A" w:rsidRDefault="00AF771A" w:rsidP="00AF771A">
      <w:pPr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:rsidR="00AF771A" w:rsidRDefault="00AF771A" w:rsidP="00AF771A">
      <w:pPr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:rsidR="00AF771A" w:rsidRDefault="00AF771A" w:rsidP="00AF771A">
      <w:pPr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:rsidR="00AF771A" w:rsidRDefault="00AF771A" w:rsidP="00AF771A">
      <w:pPr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:rsidR="00AF771A" w:rsidRDefault="00AF771A" w:rsidP="00AF771A">
      <w:pPr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:rsidR="00AF771A" w:rsidRPr="00AF771A" w:rsidRDefault="00AF771A" w:rsidP="00AF771A">
      <w:pPr>
        <w:pStyle w:val="PargrafodaLista"/>
        <w:numPr>
          <w:ilvl w:val="0"/>
          <w:numId w:val="44"/>
        </w:numPr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AF771A">
        <w:rPr>
          <w:rFonts w:ascii="Arial" w:hAnsi="Arial" w:cs="Arial"/>
          <w:color w:val="000000"/>
          <w:sz w:val="23"/>
          <w:szCs w:val="23"/>
        </w:rPr>
        <w:t xml:space="preserve">Precisamos escrever, na saída padrão, o texto: </w:t>
      </w:r>
    </w:p>
    <w:p w:rsidR="00AF771A" w:rsidRDefault="00AF771A" w:rsidP="00AF771A">
      <w:pPr>
        <w:spacing w:after="0" w:line="240" w:lineRule="auto"/>
        <w:ind w:firstLine="36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i/>
          <w:iCs/>
          <w:color w:val="000000"/>
          <w:sz w:val="23"/>
          <w:szCs w:val="23"/>
        </w:rPr>
        <w:t xml:space="preserve">Olá ‘jogador’. </w:t>
      </w:r>
    </w:p>
    <w:p w:rsidR="00AF771A" w:rsidRDefault="00AF771A" w:rsidP="00AF771A">
      <w:pPr>
        <w:spacing w:after="0" w:line="240" w:lineRule="auto"/>
        <w:ind w:firstLine="36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i/>
          <w:iCs/>
          <w:color w:val="000000"/>
          <w:sz w:val="23"/>
          <w:szCs w:val="23"/>
        </w:rPr>
        <w:t xml:space="preserve">Bem-vindo ao “Campo \\ Azul”. </w:t>
      </w:r>
    </w:p>
    <w:p w:rsidR="00AF771A" w:rsidRDefault="00AF771A" w:rsidP="00AF771A">
      <w:pPr>
        <w:spacing w:after="0" w:line="240" w:lineRule="auto"/>
        <w:ind w:firstLine="36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Qual o</w:t>
      </w:r>
      <w:r w:rsidR="0038377B">
        <w:rPr>
          <w:rFonts w:ascii="Arial" w:hAnsi="Arial" w:cs="Arial"/>
          <w:color w:val="000000"/>
          <w:sz w:val="23"/>
          <w:szCs w:val="23"/>
        </w:rPr>
        <w:t xml:space="preserve"> código com o</w:t>
      </w:r>
      <w:r>
        <w:rPr>
          <w:rFonts w:ascii="Arial" w:hAnsi="Arial" w:cs="Arial"/>
          <w:color w:val="000000"/>
          <w:sz w:val="23"/>
          <w:szCs w:val="23"/>
        </w:rPr>
        <w:t xml:space="preserve"> comando que devemos utilizar para isso e o valor que devemos passar a ele? </w:t>
      </w:r>
    </w:p>
    <w:p w:rsidR="00AF771A" w:rsidRDefault="00AF771A" w:rsidP="00AF771A">
      <w:pPr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:rsidR="00AF771A" w:rsidRDefault="00AF771A" w:rsidP="00AF771A">
      <w:pPr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:rsidR="00AF771A" w:rsidRDefault="00AF771A" w:rsidP="00AF771A">
      <w:pPr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:rsidR="00AF771A" w:rsidRDefault="00AF771A" w:rsidP="00AF771A">
      <w:pPr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:rsidR="00AF771A" w:rsidRDefault="00AF771A" w:rsidP="00AF771A">
      <w:pPr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:rsidR="00AF771A" w:rsidRDefault="00AF771A" w:rsidP="00AF771A">
      <w:pPr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:rsidR="00AF771A" w:rsidRDefault="00AF771A" w:rsidP="00AF771A">
      <w:pPr>
        <w:pStyle w:val="Default"/>
        <w:numPr>
          <w:ilvl w:val="0"/>
          <w:numId w:val="44"/>
        </w:numPr>
        <w:rPr>
          <w:sz w:val="23"/>
          <w:szCs w:val="23"/>
        </w:rPr>
      </w:pPr>
      <w:r>
        <w:rPr>
          <w:sz w:val="23"/>
          <w:szCs w:val="23"/>
        </w:rPr>
        <w:t xml:space="preserve">Escreva um programa que receba da entrada padrão um inteiro que representa um valor em reais e então calcula o mínimo de notas que podemos utilizar para representar aquele valor, imprimindo as notas utilizadas na saída padrão. Considere a nota de 1 real uma nota válida. </w:t>
      </w:r>
    </w:p>
    <w:p w:rsidR="00AF771A" w:rsidRDefault="00AF771A" w:rsidP="00AF771A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</w:rPr>
        <w:drawing>
          <wp:anchor distT="0" distB="0" distL="0" distR="123190" simplePos="0" relativeHeight="251659264" behindDoc="0" locked="0" layoutInCell="1" allowOverlap="1" wp14:anchorId="6212F76D" wp14:editId="0CAAF53B">
            <wp:simplePos x="0" y="0"/>
            <wp:positionH relativeFrom="margin">
              <wp:align>left</wp:align>
            </wp:positionH>
            <wp:positionV relativeFrom="paragraph">
              <wp:posOffset>176530</wp:posOffset>
            </wp:positionV>
            <wp:extent cx="4733925" cy="1600200"/>
            <wp:effectExtent l="0" t="0" r="0" b="0"/>
            <wp:wrapSquare wrapText="bothSides"/>
            <wp:docPr id="1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771A" w:rsidRDefault="00AF771A" w:rsidP="00AF771A">
      <w:pPr>
        <w:rPr>
          <w:sz w:val="23"/>
          <w:szCs w:val="23"/>
        </w:rPr>
      </w:pPr>
    </w:p>
    <w:p w:rsidR="00AF771A" w:rsidRDefault="00AF771A" w:rsidP="00AF771A">
      <w:pPr>
        <w:rPr>
          <w:sz w:val="23"/>
          <w:szCs w:val="23"/>
        </w:rPr>
      </w:pPr>
    </w:p>
    <w:p w:rsidR="00AF771A" w:rsidRDefault="00AF771A" w:rsidP="00AF771A">
      <w:pPr>
        <w:rPr>
          <w:sz w:val="23"/>
          <w:szCs w:val="23"/>
        </w:rPr>
      </w:pPr>
    </w:p>
    <w:p w:rsidR="00AF771A" w:rsidRDefault="00AF771A" w:rsidP="00AF771A">
      <w:pPr>
        <w:rPr>
          <w:sz w:val="23"/>
          <w:szCs w:val="23"/>
        </w:rPr>
      </w:pPr>
    </w:p>
    <w:p w:rsidR="00AF771A" w:rsidRDefault="00AF771A" w:rsidP="00AF771A">
      <w:pPr>
        <w:rPr>
          <w:sz w:val="23"/>
          <w:szCs w:val="23"/>
        </w:rPr>
      </w:pPr>
    </w:p>
    <w:p w:rsidR="00AF771A" w:rsidRDefault="00AF771A" w:rsidP="00AF771A">
      <w:pPr>
        <w:rPr>
          <w:sz w:val="23"/>
          <w:szCs w:val="23"/>
        </w:rPr>
      </w:pPr>
    </w:p>
    <w:p w:rsidR="00AF771A" w:rsidRDefault="00AF771A" w:rsidP="00AF771A">
      <w:pPr>
        <w:rPr>
          <w:rFonts w:ascii="Arial" w:hAnsi="Arial" w:cs="Arial"/>
          <w:color w:val="000000"/>
          <w:sz w:val="23"/>
          <w:szCs w:val="23"/>
        </w:rPr>
      </w:pPr>
      <w:r>
        <w:br w:type="page"/>
      </w:r>
    </w:p>
    <w:p w:rsidR="00AF771A" w:rsidRDefault="00AF771A" w:rsidP="00AF771A">
      <w:pPr>
        <w:pStyle w:val="Default"/>
      </w:pPr>
    </w:p>
    <w:p w:rsidR="00AF771A" w:rsidRPr="00AF771A" w:rsidRDefault="00AF771A" w:rsidP="00AF771A">
      <w:pPr>
        <w:pStyle w:val="PargrafodaLista"/>
        <w:numPr>
          <w:ilvl w:val="0"/>
          <w:numId w:val="44"/>
        </w:numPr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AF771A">
        <w:rPr>
          <w:rFonts w:ascii="Arial" w:hAnsi="Arial" w:cs="Arial"/>
          <w:color w:val="000000"/>
          <w:sz w:val="23"/>
          <w:szCs w:val="23"/>
        </w:rPr>
        <w:t xml:space="preserve">Qual a vantagem de se utilizar </w:t>
      </w:r>
      <w:proofErr w:type="spellStart"/>
      <w:r w:rsidRPr="00AF771A">
        <w:rPr>
          <w:rFonts w:ascii="Arial" w:hAnsi="Arial" w:cs="Arial"/>
          <w:color w:val="000000"/>
          <w:sz w:val="23"/>
          <w:szCs w:val="23"/>
        </w:rPr>
        <w:t>if-else</w:t>
      </w:r>
      <w:proofErr w:type="spellEnd"/>
      <w:r w:rsidRPr="00AF771A">
        <w:rPr>
          <w:rFonts w:ascii="Arial" w:hAnsi="Arial" w:cs="Arial"/>
          <w:color w:val="000000"/>
          <w:sz w:val="23"/>
          <w:szCs w:val="23"/>
        </w:rPr>
        <w:t xml:space="preserve"> encadeados em relação a </w:t>
      </w:r>
      <w:proofErr w:type="spellStart"/>
      <w:r w:rsidRPr="00AF771A">
        <w:rPr>
          <w:rFonts w:ascii="Arial" w:hAnsi="Arial" w:cs="Arial"/>
          <w:color w:val="000000"/>
          <w:sz w:val="23"/>
          <w:szCs w:val="23"/>
        </w:rPr>
        <w:t>ifs</w:t>
      </w:r>
      <w:proofErr w:type="spellEnd"/>
      <w:r w:rsidRPr="00AF771A">
        <w:rPr>
          <w:rFonts w:ascii="Arial" w:hAnsi="Arial" w:cs="Arial"/>
          <w:color w:val="000000"/>
          <w:sz w:val="23"/>
          <w:szCs w:val="23"/>
        </w:rPr>
        <w:t xml:space="preserve"> sequenciais para programas com mais de duas opções? </w:t>
      </w:r>
    </w:p>
    <w:p w:rsidR="00AF771A" w:rsidRDefault="00AF771A" w:rsidP="00AF771A">
      <w:pPr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:rsidR="00AF771A" w:rsidRDefault="00AF771A" w:rsidP="00AF771A">
      <w:pPr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:rsidR="00AF771A" w:rsidRDefault="00AF771A" w:rsidP="00AF771A">
      <w:pPr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:rsidR="00AF771A" w:rsidRDefault="00AF771A" w:rsidP="00AF771A">
      <w:pPr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:rsidR="00AF771A" w:rsidRDefault="00AF771A" w:rsidP="00AF771A">
      <w:pPr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:rsidR="00AF771A" w:rsidRDefault="00AF771A" w:rsidP="00AF771A">
      <w:pPr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:rsidR="00AF771A" w:rsidRDefault="00AF771A" w:rsidP="00AF771A">
      <w:pPr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:rsidR="00AF771A" w:rsidRDefault="00AF771A" w:rsidP="00AF771A">
      <w:pPr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:rsidR="00AF771A" w:rsidRPr="00AF771A" w:rsidRDefault="00AF771A" w:rsidP="00AF771A">
      <w:pPr>
        <w:pStyle w:val="PargrafodaLista"/>
        <w:numPr>
          <w:ilvl w:val="0"/>
          <w:numId w:val="44"/>
        </w:numPr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AF771A">
        <w:rPr>
          <w:rFonts w:ascii="Arial" w:hAnsi="Arial" w:cs="Arial"/>
          <w:color w:val="000000"/>
          <w:sz w:val="23"/>
          <w:szCs w:val="23"/>
        </w:rPr>
        <w:t xml:space="preserve">Quais os casos que podemos utilizar o comando switch? É possível utilizá-lo para expressões lógicas? Existe algum valor padrão caso não </w:t>
      </w:r>
      <w:r w:rsidR="0063059B" w:rsidRPr="00AF771A">
        <w:rPr>
          <w:rFonts w:ascii="Arial" w:hAnsi="Arial" w:cs="Arial"/>
          <w:color w:val="000000"/>
          <w:sz w:val="23"/>
          <w:szCs w:val="23"/>
        </w:rPr>
        <w:t>haja</w:t>
      </w:r>
      <w:r w:rsidRPr="00AF771A">
        <w:rPr>
          <w:rFonts w:ascii="Arial" w:hAnsi="Arial" w:cs="Arial"/>
          <w:color w:val="000000"/>
          <w:sz w:val="23"/>
          <w:szCs w:val="23"/>
        </w:rPr>
        <w:t xml:space="preserve"> casamentos? </w:t>
      </w:r>
    </w:p>
    <w:p w:rsidR="00AF771A" w:rsidRDefault="00AF771A" w:rsidP="00AF771A">
      <w:pPr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:rsidR="00AF771A" w:rsidRDefault="00AF771A" w:rsidP="00AF771A">
      <w:pPr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:rsidR="00AF771A" w:rsidRDefault="00AF771A" w:rsidP="00AF771A">
      <w:pPr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:rsidR="00AF771A" w:rsidRDefault="00AF771A" w:rsidP="00AF771A">
      <w:pPr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:rsidR="00AF771A" w:rsidRDefault="00AF771A" w:rsidP="00AF771A">
      <w:pPr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:rsidR="00AF771A" w:rsidRDefault="00AF771A" w:rsidP="00AF771A">
      <w:pPr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:rsidR="00DE6F93" w:rsidRPr="00AF771A" w:rsidRDefault="00AF771A" w:rsidP="00AF771A">
      <w:pPr>
        <w:pStyle w:val="PargrafodaLista"/>
        <w:numPr>
          <w:ilvl w:val="0"/>
          <w:numId w:val="44"/>
        </w:numPr>
        <w:spacing w:before="100" w:beforeAutospacing="1"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hAnsi="Arial" w:cs="Arial"/>
          <w:color w:val="000000"/>
          <w:sz w:val="23"/>
          <w:szCs w:val="23"/>
        </w:rPr>
        <w:t>Escreva um programa que recebe seu dia, mês e ano de nascimento e em seguida apresenta ao usuário um menu de opções numéricas onde ele pode escolher qual dessas informações ele quer imprimir, ou se quer imprimir a data no formato Dia/Mês/Ano. Imprima a opção selecionada, encerrando o programa.</w:t>
      </w:r>
    </w:p>
    <w:p w:rsidR="00DE6F93" w:rsidRPr="00DE6F93" w:rsidRDefault="00DE6F93" w:rsidP="00DE6F93">
      <w:pPr>
        <w:spacing w:before="100" w:beforeAutospacing="1" w:after="0" w:line="240" w:lineRule="auto"/>
        <w:rPr>
          <w:rFonts w:ascii="Arial" w:eastAsia="Times New Roman" w:hAnsi="Arial" w:cs="Arial"/>
          <w:color w:val="000000"/>
        </w:rPr>
      </w:pPr>
    </w:p>
    <w:p w:rsidR="00FD1F4A" w:rsidRPr="00FD1F4A" w:rsidRDefault="00FD1F4A" w:rsidP="00DE6F93">
      <w:pPr>
        <w:pStyle w:val="PargrafodaLista"/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</w:p>
    <w:sectPr w:rsidR="00FD1F4A" w:rsidRPr="00FD1F4A" w:rsidSect="0038377B">
      <w:headerReference w:type="default" r:id="rId10"/>
      <w:type w:val="continuous"/>
      <w:pgSz w:w="11906" w:h="16838" w:code="9"/>
      <w:pgMar w:top="836" w:right="282" w:bottom="1135" w:left="720" w:header="426" w:footer="284" w:gutter="0"/>
      <w:cols w:sep="1" w:space="28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4ADE" w:rsidRDefault="00934ADE" w:rsidP="004879D7">
      <w:pPr>
        <w:spacing w:after="0" w:line="240" w:lineRule="auto"/>
      </w:pPr>
      <w:r>
        <w:separator/>
      </w:r>
    </w:p>
  </w:endnote>
  <w:endnote w:type="continuationSeparator" w:id="0">
    <w:p w:rsidR="00934ADE" w:rsidRDefault="00934ADE" w:rsidP="00487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an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4ADE" w:rsidRDefault="00934ADE" w:rsidP="004879D7">
      <w:pPr>
        <w:spacing w:after="0" w:line="240" w:lineRule="auto"/>
      </w:pPr>
      <w:r>
        <w:separator/>
      </w:r>
    </w:p>
  </w:footnote>
  <w:footnote w:type="continuationSeparator" w:id="0">
    <w:p w:rsidR="00934ADE" w:rsidRDefault="00934ADE" w:rsidP="004879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1057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06"/>
      <w:gridCol w:w="8568"/>
    </w:tblGrid>
    <w:tr w:rsidR="006020E4" w:rsidTr="00796325">
      <w:tc>
        <w:tcPr>
          <w:tcW w:w="2006" w:type="dxa"/>
          <w:vAlign w:val="center"/>
        </w:tcPr>
        <w:p w:rsidR="006020E4" w:rsidRDefault="00796325" w:rsidP="006020E4">
          <w:pPr>
            <w:pStyle w:val="Cabealho"/>
            <w:tabs>
              <w:tab w:val="clear" w:pos="4252"/>
              <w:tab w:val="clear" w:pos="8504"/>
              <w:tab w:val="center" w:pos="5245"/>
              <w:tab w:val="right" w:pos="10490"/>
            </w:tabs>
            <w:jc w:val="center"/>
          </w:pPr>
          <w:r>
            <w:rPr>
              <w:noProof/>
            </w:rPr>
            <w:drawing>
              <wp:inline distT="0" distB="0" distL="0" distR="0">
                <wp:extent cx="1066800" cy="1066800"/>
                <wp:effectExtent l="0" t="0" r="0" b="0"/>
                <wp:docPr id="6" name="Imagem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senai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6800" cy="1066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68" w:type="dxa"/>
          <w:vAlign w:val="center"/>
        </w:tcPr>
        <w:p w:rsidR="00DD05D2" w:rsidRDefault="00DD05D2" w:rsidP="006020E4">
          <w:pPr>
            <w:pStyle w:val="Cabealho"/>
            <w:tabs>
              <w:tab w:val="clear" w:pos="4252"/>
              <w:tab w:val="clear" w:pos="8504"/>
              <w:tab w:val="center" w:pos="5245"/>
              <w:tab w:val="right" w:pos="10490"/>
            </w:tabs>
            <w:rPr>
              <w:b/>
            </w:rPr>
          </w:pPr>
          <w:r w:rsidRPr="00DD05D2">
            <w:rPr>
              <w:b/>
            </w:rPr>
            <w:t>SENAI-RN - Centro de Tecnologias em Informática Aluízio Alves</w:t>
          </w:r>
        </w:p>
        <w:p w:rsidR="00DD05D2" w:rsidRDefault="006020E4" w:rsidP="00313807">
          <w:pPr>
            <w:pStyle w:val="Cabealho"/>
            <w:tabs>
              <w:tab w:val="clear" w:pos="4252"/>
              <w:tab w:val="clear" w:pos="8504"/>
              <w:tab w:val="center" w:pos="5245"/>
              <w:tab w:val="right" w:pos="10490"/>
            </w:tabs>
            <w:rPr>
              <w:rFonts w:ascii="Arial" w:hAnsi="Arial" w:cs="Arial"/>
              <w:b/>
              <w:bCs/>
              <w:color w:val="222222"/>
              <w:sz w:val="20"/>
              <w:szCs w:val="20"/>
              <w:shd w:val="clear" w:color="auto" w:fill="FFFFFF"/>
            </w:rPr>
          </w:pPr>
          <w:r>
            <w:t xml:space="preserve">Curso Técnico </w:t>
          </w:r>
          <w:r w:rsidR="004003E7">
            <w:t xml:space="preserve">em </w:t>
          </w:r>
          <w:r w:rsidR="00F450A3">
            <w:t>Tecnologia da Informação</w:t>
          </w:r>
        </w:p>
        <w:p w:rsidR="00FB1D7C" w:rsidRPr="00FB1D7C" w:rsidRDefault="00796325" w:rsidP="00FB1D7C">
          <w:pPr>
            <w:pStyle w:val="Cabealho"/>
            <w:tabs>
              <w:tab w:val="center" w:pos="5245"/>
              <w:tab w:val="right" w:pos="10490"/>
            </w:tabs>
            <w:rPr>
              <w:rFonts w:ascii="Arial" w:hAnsi="Arial" w:cs="Arial"/>
              <w:b/>
              <w:bCs/>
              <w:color w:val="222222"/>
              <w:sz w:val="20"/>
              <w:szCs w:val="20"/>
              <w:shd w:val="clear" w:color="auto" w:fill="FFFFFF"/>
            </w:rPr>
          </w:pPr>
          <w:r w:rsidRPr="00796325">
            <w:rPr>
              <w:rFonts w:ascii="Arial" w:hAnsi="Arial" w:cs="Arial"/>
              <w:bCs/>
              <w:color w:val="222222"/>
              <w:sz w:val="20"/>
              <w:szCs w:val="20"/>
              <w:shd w:val="clear" w:color="auto" w:fill="FFFFFF"/>
            </w:rPr>
            <w:t>Disciplina:</w:t>
          </w:r>
          <w:r>
            <w:rPr>
              <w:rFonts w:ascii="Arial" w:hAnsi="Arial" w:cs="Arial"/>
              <w:b/>
              <w:bCs/>
              <w:color w:val="222222"/>
              <w:sz w:val="20"/>
              <w:szCs w:val="20"/>
              <w:shd w:val="clear" w:color="auto" w:fill="FFFFFF"/>
            </w:rPr>
            <w:t xml:space="preserve"> </w:t>
          </w:r>
          <w:r w:rsidR="00581D24">
            <w:rPr>
              <w:rFonts w:ascii="Arial" w:hAnsi="Arial" w:cs="Arial"/>
              <w:b/>
              <w:bCs/>
              <w:color w:val="222222"/>
              <w:sz w:val="20"/>
              <w:szCs w:val="20"/>
              <w:shd w:val="clear" w:color="auto" w:fill="FFFFFF"/>
            </w:rPr>
            <w:t>Programação para Aplicativos</w:t>
          </w:r>
        </w:p>
        <w:p w:rsidR="006020E4" w:rsidRDefault="006020E4" w:rsidP="00313807">
          <w:pPr>
            <w:pStyle w:val="Cabealho"/>
            <w:tabs>
              <w:tab w:val="clear" w:pos="4252"/>
              <w:tab w:val="clear" w:pos="8504"/>
              <w:tab w:val="center" w:pos="5245"/>
              <w:tab w:val="right" w:pos="10490"/>
            </w:tabs>
          </w:pPr>
          <w:r>
            <w:t xml:space="preserve">Prof. </w:t>
          </w:r>
          <w:r w:rsidR="00313807">
            <w:t>George Viana</w:t>
          </w:r>
        </w:p>
      </w:tc>
    </w:tr>
  </w:tbl>
  <w:p w:rsidR="00C657AA" w:rsidRDefault="00C657AA" w:rsidP="004003E7">
    <w:pPr>
      <w:pStyle w:val="Cabealho"/>
      <w:tabs>
        <w:tab w:val="clear" w:pos="4252"/>
        <w:tab w:val="clear" w:pos="8504"/>
        <w:tab w:val="center" w:pos="5245"/>
        <w:tab w:val="right" w:pos="1049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21BB5"/>
    <w:multiLevelType w:val="hybridMultilevel"/>
    <w:tmpl w:val="5FF47C3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2C4162"/>
    <w:multiLevelType w:val="hybridMultilevel"/>
    <w:tmpl w:val="5438741E"/>
    <w:lvl w:ilvl="0" w:tplc="CAACA3C6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101C5A"/>
    <w:multiLevelType w:val="hybridMultilevel"/>
    <w:tmpl w:val="3C482AF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40171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FBB3AA6"/>
    <w:multiLevelType w:val="hybridMultilevel"/>
    <w:tmpl w:val="813A26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1B7EB3"/>
    <w:multiLevelType w:val="multilevel"/>
    <w:tmpl w:val="DFFA3B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81B0100"/>
    <w:multiLevelType w:val="hybridMultilevel"/>
    <w:tmpl w:val="9342B0FE"/>
    <w:lvl w:ilvl="0" w:tplc="8D1C0B5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A100FCD"/>
    <w:multiLevelType w:val="hybridMultilevel"/>
    <w:tmpl w:val="D05876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AE364B"/>
    <w:multiLevelType w:val="hybridMultilevel"/>
    <w:tmpl w:val="FCB44E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8F611D"/>
    <w:multiLevelType w:val="hybridMultilevel"/>
    <w:tmpl w:val="C9C2D43C"/>
    <w:lvl w:ilvl="0" w:tplc="C2B2CEB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9EA24F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BE6826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6CE06C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2E887C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C4C5C4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8BEF96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E28DCD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AC22D6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284D458C"/>
    <w:multiLevelType w:val="multilevel"/>
    <w:tmpl w:val="AF421C7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2AE79EB"/>
    <w:multiLevelType w:val="hybridMultilevel"/>
    <w:tmpl w:val="FCB44E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092BDF"/>
    <w:multiLevelType w:val="hybridMultilevel"/>
    <w:tmpl w:val="FCB44E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F00C1E"/>
    <w:multiLevelType w:val="hybridMultilevel"/>
    <w:tmpl w:val="1158BB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2B7906"/>
    <w:multiLevelType w:val="hybridMultilevel"/>
    <w:tmpl w:val="94DEA1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AD7684"/>
    <w:multiLevelType w:val="hybridMultilevel"/>
    <w:tmpl w:val="083AE5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9E13E4"/>
    <w:multiLevelType w:val="hybridMultilevel"/>
    <w:tmpl w:val="AFD633FA"/>
    <w:lvl w:ilvl="0" w:tplc="0416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88E8CC7C">
      <w:numFmt w:val="bullet"/>
      <w:lvlText w:val="•"/>
      <w:lvlJc w:val="left"/>
      <w:pPr>
        <w:ind w:left="2946" w:hanging="360"/>
      </w:pPr>
      <w:rPr>
        <w:rFonts w:ascii="Calibri" w:eastAsiaTheme="minorHAnsi" w:hAnsi="Calibri" w:cs="Calibri" w:hint="default"/>
      </w:rPr>
    </w:lvl>
    <w:lvl w:ilvl="3" w:tplc="0416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7" w15:restartNumberingAfterBreak="0">
    <w:nsid w:val="3B3657CD"/>
    <w:multiLevelType w:val="hybridMultilevel"/>
    <w:tmpl w:val="FCB44E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1F0DCE"/>
    <w:multiLevelType w:val="hybridMultilevel"/>
    <w:tmpl w:val="657EF526"/>
    <w:lvl w:ilvl="0" w:tplc="0416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9" w15:restartNumberingAfterBreak="0">
    <w:nsid w:val="405C5B09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42CC4EAE"/>
    <w:multiLevelType w:val="hybridMultilevel"/>
    <w:tmpl w:val="2FF89AF2"/>
    <w:lvl w:ilvl="0" w:tplc="0B225B90">
      <w:start w:val="14"/>
      <w:numFmt w:val="decimal"/>
      <w:lvlText w:val="%1)"/>
      <w:lvlJc w:val="left"/>
      <w:pPr>
        <w:ind w:left="720" w:hanging="360"/>
      </w:pPr>
      <w:rPr>
        <w:rFonts w:hint="default"/>
        <w:b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26358E"/>
    <w:multiLevelType w:val="hybridMultilevel"/>
    <w:tmpl w:val="9948F7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6A4871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55E752A0"/>
    <w:multiLevelType w:val="hybridMultilevel"/>
    <w:tmpl w:val="290C04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0D539F"/>
    <w:multiLevelType w:val="hybridMultilevel"/>
    <w:tmpl w:val="D3A8749E"/>
    <w:lvl w:ilvl="0" w:tplc="93A47F5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CB005E6"/>
    <w:multiLevelType w:val="hybridMultilevel"/>
    <w:tmpl w:val="8D70A8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37550F"/>
    <w:multiLevelType w:val="hybridMultilevel"/>
    <w:tmpl w:val="10D2C886"/>
    <w:lvl w:ilvl="0" w:tplc="64EC143E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7" w15:restartNumberingAfterBreak="0">
    <w:nsid w:val="5F092576"/>
    <w:multiLevelType w:val="hybridMultilevel"/>
    <w:tmpl w:val="BE485E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554534"/>
    <w:multiLevelType w:val="hybridMultilevel"/>
    <w:tmpl w:val="D2AA5DD4"/>
    <w:lvl w:ilvl="0" w:tplc="EB9C5A5C">
      <w:start w:val="9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1722F6F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656C1E40"/>
    <w:multiLevelType w:val="hybridMultilevel"/>
    <w:tmpl w:val="6CB6FB7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72128A6"/>
    <w:multiLevelType w:val="hybridMultilevel"/>
    <w:tmpl w:val="47420F9E"/>
    <w:lvl w:ilvl="0" w:tplc="0330C99C">
      <w:start w:val="1"/>
      <w:numFmt w:val="decimal"/>
      <w:pStyle w:val="Estilo1"/>
      <w:lvlText w:val="%1."/>
      <w:lvlJc w:val="left"/>
      <w:pPr>
        <w:ind w:left="360" w:hanging="360"/>
      </w:pPr>
      <w:rPr>
        <w:rFonts w:hint="default"/>
        <w:sz w:val="24"/>
      </w:rPr>
    </w:lvl>
    <w:lvl w:ilvl="1" w:tplc="76262DF6">
      <w:start w:val="1"/>
      <w:numFmt w:val="lowerLetter"/>
      <w:pStyle w:val="Estilo2"/>
      <w:lvlText w:val="%2)"/>
      <w:lvlJc w:val="left"/>
      <w:pPr>
        <w:ind w:left="1080" w:hanging="360"/>
      </w:pPr>
      <w:rPr>
        <w:b w:val="0"/>
      </w:rPr>
    </w:lvl>
    <w:lvl w:ilvl="2" w:tplc="BCF6E390">
      <w:start w:val="1"/>
      <w:numFmt w:val="lowerRoman"/>
      <w:lvlText w:val="%3."/>
      <w:lvlJc w:val="right"/>
      <w:pPr>
        <w:ind w:left="1800" w:hanging="180"/>
      </w:pPr>
      <w:rPr>
        <w:b/>
      </w:r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78A7102"/>
    <w:multiLevelType w:val="hybridMultilevel"/>
    <w:tmpl w:val="6EE491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EF69B7"/>
    <w:multiLevelType w:val="hybridMultilevel"/>
    <w:tmpl w:val="04DE0CEC"/>
    <w:lvl w:ilvl="0" w:tplc="6834FEC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D5D46B6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5" w15:restartNumberingAfterBreak="0">
    <w:nsid w:val="6D9129CB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6" w15:restartNumberingAfterBreak="0">
    <w:nsid w:val="71E77CA8"/>
    <w:multiLevelType w:val="hybridMultilevel"/>
    <w:tmpl w:val="E2CEA4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D53CF"/>
    <w:multiLevelType w:val="hybridMultilevel"/>
    <w:tmpl w:val="FCB44E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2D385A"/>
    <w:multiLevelType w:val="hybridMultilevel"/>
    <w:tmpl w:val="1346D4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617412"/>
    <w:multiLevelType w:val="hybridMultilevel"/>
    <w:tmpl w:val="6152EC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DF795A"/>
    <w:multiLevelType w:val="hybridMultilevel"/>
    <w:tmpl w:val="55A06CEA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>
      <w:start w:val="1"/>
      <w:numFmt w:val="lowerLetter"/>
      <w:lvlText w:val="%2."/>
      <w:lvlJc w:val="left"/>
      <w:pPr>
        <w:ind w:left="1866" w:hanging="360"/>
      </w:pPr>
    </w:lvl>
    <w:lvl w:ilvl="2" w:tplc="0416001B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1" w15:restartNumberingAfterBreak="0">
    <w:nsid w:val="7CAA5508"/>
    <w:multiLevelType w:val="hybridMultilevel"/>
    <w:tmpl w:val="21869E2A"/>
    <w:lvl w:ilvl="0" w:tplc="0416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27"/>
  </w:num>
  <w:num w:numId="3">
    <w:abstractNumId w:val="30"/>
  </w:num>
  <w:num w:numId="4">
    <w:abstractNumId w:val="38"/>
  </w:num>
  <w:num w:numId="5">
    <w:abstractNumId w:val="21"/>
  </w:num>
  <w:num w:numId="6">
    <w:abstractNumId w:val="4"/>
  </w:num>
  <w:num w:numId="7">
    <w:abstractNumId w:val="0"/>
  </w:num>
  <w:num w:numId="8">
    <w:abstractNumId w:val="13"/>
  </w:num>
  <w:num w:numId="9">
    <w:abstractNumId w:val="23"/>
  </w:num>
  <w:num w:numId="10">
    <w:abstractNumId w:val="15"/>
  </w:num>
  <w:num w:numId="11">
    <w:abstractNumId w:val="16"/>
  </w:num>
  <w:num w:numId="12">
    <w:abstractNumId w:val="26"/>
  </w:num>
  <w:num w:numId="13">
    <w:abstractNumId w:val="41"/>
  </w:num>
  <w:num w:numId="14">
    <w:abstractNumId w:val="40"/>
  </w:num>
  <w:num w:numId="15">
    <w:abstractNumId w:val="18"/>
  </w:num>
  <w:num w:numId="16">
    <w:abstractNumId w:val="31"/>
  </w:num>
  <w:num w:numId="17">
    <w:abstractNumId w:val="6"/>
  </w:num>
  <w:num w:numId="18">
    <w:abstractNumId w:val="7"/>
  </w:num>
  <w:num w:numId="19">
    <w:abstractNumId w:val="35"/>
  </w:num>
  <w:num w:numId="20">
    <w:abstractNumId w:val="3"/>
  </w:num>
  <w:num w:numId="21">
    <w:abstractNumId w:val="34"/>
  </w:num>
  <w:num w:numId="22">
    <w:abstractNumId w:val="31"/>
    <w:lvlOverride w:ilvl="0">
      <w:startOverride w:val="1"/>
    </w:lvlOverride>
  </w:num>
  <w:num w:numId="23">
    <w:abstractNumId w:val="10"/>
  </w:num>
  <w:num w:numId="24">
    <w:abstractNumId w:val="19"/>
  </w:num>
  <w:num w:numId="25">
    <w:abstractNumId w:val="29"/>
  </w:num>
  <w:num w:numId="26">
    <w:abstractNumId w:val="22"/>
  </w:num>
  <w:num w:numId="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</w:num>
  <w:num w:numId="29">
    <w:abstractNumId w:val="25"/>
  </w:num>
  <w:num w:numId="30">
    <w:abstractNumId w:val="9"/>
  </w:num>
  <w:num w:numId="31">
    <w:abstractNumId w:val="2"/>
  </w:num>
  <w:num w:numId="32">
    <w:abstractNumId w:val="28"/>
  </w:num>
  <w:num w:numId="33">
    <w:abstractNumId w:val="20"/>
  </w:num>
  <w:num w:numId="34">
    <w:abstractNumId w:val="1"/>
  </w:num>
  <w:num w:numId="35">
    <w:abstractNumId w:val="33"/>
  </w:num>
  <w:num w:numId="36">
    <w:abstractNumId w:val="24"/>
  </w:num>
  <w:num w:numId="37">
    <w:abstractNumId w:val="8"/>
  </w:num>
  <w:num w:numId="38">
    <w:abstractNumId w:val="17"/>
  </w:num>
  <w:num w:numId="39">
    <w:abstractNumId w:val="11"/>
  </w:num>
  <w:num w:numId="40">
    <w:abstractNumId w:val="37"/>
  </w:num>
  <w:num w:numId="41">
    <w:abstractNumId w:val="12"/>
  </w:num>
  <w:num w:numId="42">
    <w:abstractNumId w:val="32"/>
  </w:num>
  <w:num w:numId="43">
    <w:abstractNumId w:val="14"/>
  </w:num>
  <w:num w:numId="44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8AD"/>
    <w:rsid w:val="0001222E"/>
    <w:rsid w:val="00014741"/>
    <w:rsid w:val="00014DA9"/>
    <w:rsid w:val="00014DCE"/>
    <w:rsid w:val="00016AF9"/>
    <w:rsid w:val="0002046E"/>
    <w:rsid w:val="0003028C"/>
    <w:rsid w:val="00035244"/>
    <w:rsid w:val="0003597F"/>
    <w:rsid w:val="00036D02"/>
    <w:rsid w:val="00040E7A"/>
    <w:rsid w:val="00044DFE"/>
    <w:rsid w:val="00047051"/>
    <w:rsid w:val="000474DB"/>
    <w:rsid w:val="00055438"/>
    <w:rsid w:val="0005655E"/>
    <w:rsid w:val="000570F3"/>
    <w:rsid w:val="000654D3"/>
    <w:rsid w:val="0006693C"/>
    <w:rsid w:val="00067825"/>
    <w:rsid w:val="0007101D"/>
    <w:rsid w:val="00073E8E"/>
    <w:rsid w:val="000774FF"/>
    <w:rsid w:val="000805A4"/>
    <w:rsid w:val="00081B06"/>
    <w:rsid w:val="000834DC"/>
    <w:rsid w:val="000866BD"/>
    <w:rsid w:val="00086D4E"/>
    <w:rsid w:val="00092642"/>
    <w:rsid w:val="00092949"/>
    <w:rsid w:val="000931BD"/>
    <w:rsid w:val="000947A5"/>
    <w:rsid w:val="00094D1E"/>
    <w:rsid w:val="000A2F26"/>
    <w:rsid w:val="000A49F2"/>
    <w:rsid w:val="000A4CEC"/>
    <w:rsid w:val="000A7758"/>
    <w:rsid w:val="000B0BE0"/>
    <w:rsid w:val="000B194D"/>
    <w:rsid w:val="000B26A2"/>
    <w:rsid w:val="000B6C5D"/>
    <w:rsid w:val="000B6CF0"/>
    <w:rsid w:val="000C1402"/>
    <w:rsid w:val="000C152E"/>
    <w:rsid w:val="000C492A"/>
    <w:rsid w:val="000C5906"/>
    <w:rsid w:val="000C7E5D"/>
    <w:rsid w:val="000D57A7"/>
    <w:rsid w:val="000E1AE1"/>
    <w:rsid w:val="000E246F"/>
    <w:rsid w:val="000E354E"/>
    <w:rsid w:val="000E379F"/>
    <w:rsid w:val="000E7C31"/>
    <w:rsid w:val="000F3A6F"/>
    <w:rsid w:val="00101385"/>
    <w:rsid w:val="00102190"/>
    <w:rsid w:val="00102DA9"/>
    <w:rsid w:val="00103F87"/>
    <w:rsid w:val="00104265"/>
    <w:rsid w:val="00110CC0"/>
    <w:rsid w:val="00112818"/>
    <w:rsid w:val="00113A8D"/>
    <w:rsid w:val="00115BF4"/>
    <w:rsid w:val="00120229"/>
    <w:rsid w:val="00123EC2"/>
    <w:rsid w:val="001254F0"/>
    <w:rsid w:val="00126002"/>
    <w:rsid w:val="00134635"/>
    <w:rsid w:val="00136FBC"/>
    <w:rsid w:val="00142607"/>
    <w:rsid w:val="001428EA"/>
    <w:rsid w:val="00143742"/>
    <w:rsid w:val="001449CA"/>
    <w:rsid w:val="001519E3"/>
    <w:rsid w:val="0015471C"/>
    <w:rsid w:val="0015477E"/>
    <w:rsid w:val="00155E66"/>
    <w:rsid w:val="0016060C"/>
    <w:rsid w:val="001631C4"/>
    <w:rsid w:val="001667A9"/>
    <w:rsid w:val="00167122"/>
    <w:rsid w:val="00172261"/>
    <w:rsid w:val="001746EB"/>
    <w:rsid w:val="00174DF2"/>
    <w:rsid w:val="001800BF"/>
    <w:rsid w:val="0018375D"/>
    <w:rsid w:val="001849D7"/>
    <w:rsid w:val="001876EB"/>
    <w:rsid w:val="00193667"/>
    <w:rsid w:val="00195D60"/>
    <w:rsid w:val="001A085B"/>
    <w:rsid w:val="001A32EE"/>
    <w:rsid w:val="001A37A8"/>
    <w:rsid w:val="001A46A8"/>
    <w:rsid w:val="001A581B"/>
    <w:rsid w:val="001A5EAC"/>
    <w:rsid w:val="001A670B"/>
    <w:rsid w:val="001A7015"/>
    <w:rsid w:val="001B0324"/>
    <w:rsid w:val="001B0748"/>
    <w:rsid w:val="001B1616"/>
    <w:rsid w:val="001B3040"/>
    <w:rsid w:val="001B640D"/>
    <w:rsid w:val="001C5E0A"/>
    <w:rsid w:val="001E303B"/>
    <w:rsid w:val="001E3B58"/>
    <w:rsid w:val="001E4EF2"/>
    <w:rsid w:val="001F11E8"/>
    <w:rsid w:val="001F43EF"/>
    <w:rsid w:val="001F509D"/>
    <w:rsid w:val="00205A7D"/>
    <w:rsid w:val="002074DE"/>
    <w:rsid w:val="002113E6"/>
    <w:rsid w:val="002151DA"/>
    <w:rsid w:val="002167CE"/>
    <w:rsid w:val="00217C11"/>
    <w:rsid w:val="002210EC"/>
    <w:rsid w:val="00222461"/>
    <w:rsid w:val="002308A9"/>
    <w:rsid w:val="0023124D"/>
    <w:rsid w:val="00233D67"/>
    <w:rsid w:val="00235A23"/>
    <w:rsid w:val="00237959"/>
    <w:rsid w:val="00241535"/>
    <w:rsid w:val="00243CC9"/>
    <w:rsid w:val="002442E7"/>
    <w:rsid w:val="0024718D"/>
    <w:rsid w:val="0026364B"/>
    <w:rsid w:val="00264535"/>
    <w:rsid w:val="002648B0"/>
    <w:rsid w:val="0026746C"/>
    <w:rsid w:val="00270D71"/>
    <w:rsid w:val="00271E47"/>
    <w:rsid w:val="002845B4"/>
    <w:rsid w:val="00284C57"/>
    <w:rsid w:val="00285FC2"/>
    <w:rsid w:val="002869BE"/>
    <w:rsid w:val="00290CBE"/>
    <w:rsid w:val="002942FB"/>
    <w:rsid w:val="00295CBD"/>
    <w:rsid w:val="00296850"/>
    <w:rsid w:val="002A2B14"/>
    <w:rsid w:val="002A3947"/>
    <w:rsid w:val="002A4A19"/>
    <w:rsid w:val="002A5352"/>
    <w:rsid w:val="002B3B39"/>
    <w:rsid w:val="002B75B2"/>
    <w:rsid w:val="002C50B5"/>
    <w:rsid w:val="002C69E7"/>
    <w:rsid w:val="002C6BBA"/>
    <w:rsid w:val="002C6E7E"/>
    <w:rsid w:val="002D0F71"/>
    <w:rsid w:val="002D1A0E"/>
    <w:rsid w:val="002D4091"/>
    <w:rsid w:val="002D675D"/>
    <w:rsid w:val="002E2244"/>
    <w:rsid w:val="002E319E"/>
    <w:rsid w:val="002E5C66"/>
    <w:rsid w:val="002E76FE"/>
    <w:rsid w:val="002F03AC"/>
    <w:rsid w:val="002F0F6C"/>
    <w:rsid w:val="002F20D0"/>
    <w:rsid w:val="002F344C"/>
    <w:rsid w:val="0030019A"/>
    <w:rsid w:val="00301967"/>
    <w:rsid w:val="00304BE2"/>
    <w:rsid w:val="0030563F"/>
    <w:rsid w:val="00306D65"/>
    <w:rsid w:val="00313807"/>
    <w:rsid w:val="00316D51"/>
    <w:rsid w:val="003206BF"/>
    <w:rsid w:val="00320C8C"/>
    <w:rsid w:val="00323C1E"/>
    <w:rsid w:val="00324268"/>
    <w:rsid w:val="003311BB"/>
    <w:rsid w:val="003337B1"/>
    <w:rsid w:val="003343E1"/>
    <w:rsid w:val="003344A8"/>
    <w:rsid w:val="00335386"/>
    <w:rsid w:val="00335904"/>
    <w:rsid w:val="00336E68"/>
    <w:rsid w:val="0034191B"/>
    <w:rsid w:val="00342964"/>
    <w:rsid w:val="0034522C"/>
    <w:rsid w:val="00347EA8"/>
    <w:rsid w:val="00350EE4"/>
    <w:rsid w:val="00353DF1"/>
    <w:rsid w:val="00363199"/>
    <w:rsid w:val="00364820"/>
    <w:rsid w:val="00367D83"/>
    <w:rsid w:val="003710C4"/>
    <w:rsid w:val="00376B82"/>
    <w:rsid w:val="0038377B"/>
    <w:rsid w:val="0038527C"/>
    <w:rsid w:val="00385CC7"/>
    <w:rsid w:val="0038628C"/>
    <w:rsid w:val="00396D2F"/>
    <w:rsid w:val="003A456F"/>
    <w:rsid w:val="003A47FD"/>
    <w:rsid w:val="003A4C77"/>
    <w:rsid w:val="003A7B36"/>
    <w:rsid w:val="003B0C14"/>
    <w:rsid w:val="003B272F"/>
    <w:rsid w:val="003B2949"/>
    <w:rsid w:val="003B4382"/>
    <w:rsid w:val="003B6CDD"/>
    <w:rsid w:val="003C1E74"/>
    <w:rsid w:val="003C3993"/>
    <w:rsid w:val="003D6565"/>
    <w:rsid w:val="003E4D0C"/>
    <w:rsid w:val="003F472B"/>
    <w:rsid w:val="003F6E2B"/>
    <w:rsid w:val="004003E7"/>
    <w:rsid w:val="0040110F"/>
    <w:rsid w:val="00406CC3"/>
    <w:rsid w:val="004177B2"/>
    <w:rsid w:val="00422BEC"/>
    <w:rsid w:val="004251C7"/>
    <w:rsid w:val="0043068C"/>
    <w:rsid w:val="004314EF"/>
    <w:rsid w:val="004371DE"/>
    <w:rsid w:val="00437A11"/>
    <w:rsid w:val="00437D79"/>
    <w:rsid w:val="00440516"/>
    <w:rsid w:val="00443074"/>
    <w:rsid w:val="00444418"/>
    <w:rsid w:val="004447F8"/>
    <w:rsid w:val="0045219F"/>
    <w:rsid w:val="00454794"/>
    <w:rsid w:val="004564A2"/>
    <w:rsid w:val="00457D26"/>
    <w:rsid w:val="00460C7E"/>
    <w:rsid w:val="00465913"/>
    <w:rsid w:val="0047261E"/>
    <w:rsid w:val="004737AB"/>
    <w:rsid w:val="00474466"/>
    <w:rsid w:val="00475E26"/>
    <w:rsid w:val="00483764"/>
    <w:rsid w:val="004853DB"/>
    <w:rsid w:val="0048603F"/>
    <w:rsid w:val="004879D7"/>
    <w:rsid w:val="00491B94"/>
    <w:rsid w:val="004964A3"/>
    <w:rsid w:val="00496637"/>
    <w:rsid w:val="004A00BB"/>
    <w:rsid w:val="004A1A1C"/>
    <w:rsid w:val="004A1BF2"/>
    <w:rsid w:val="004A4C8A"/>
    <w:rsid w:val="004A627E"/>
    <w:rsid w:val="004A793C"/>
    <w:rsid w:val="004B3583"/>
    <w:rsid w:val="004B744D"/>
    <w:rsid w:val="004C75F2"/>
    <w:rsid w:val="004D210A"/>
    <w:rsid w:val="004D22E7"/>
    <w:rsid w:val="004D4B71"/>
    <w:rsid w:val="004E2BD6"/>
    <w:rsid w:val="004E451C"/>
    <w:rsid w:val="004E4F58"/>
    <w:rsid w:val="004E6D18"/>
    <w:rsid w:val="004F120B"/>
    <w:rsid w:val="004F61C5"/>
    <w:rsid w:val="004F77DA"/>
    <w:rsid w:val="0051037D"/>
    <w:rsid w:val="005116C0"/>
    <w:rsid w:val="0051199B"/>
    <w:rsid w:val="00521324"/>
    <w:rsid w:val="00525689"/>
    <w:rsid w:val="00525A00"/>
    <w:rsid w:val="00530E5C"/>
    <w:rsid w:val="0053535D"/>
    <w:rsid w:val="00535EA2"/>
    <w:rsid w:val="00536363"/>
    <w:rsid w:val="00536E26"/>
    <w:rsid w:val="00536EC8"/>
    <w:rsid w:val="00542A75"/>
    <w:rsid w:val="0054454E"/>
    <w:rsid w:val="00546402"/>
    <w:rsid w:val="00550E27"/>
    <w:rsid w:val="005520D0"/>
    <w:rsid w:val="00554902"/>
    <w:rsid w:val="0056018A"/>
    <w:rsid w:val="0056337C"/>
    <w:rsid w:val="00570752"/>
    <w:rsid w:val="005727F4"/>
    <w:rsid w:val="00572D83"/>
    <w:rsid w:val="0058073B"/>
    <w:rsid w:val="00580BAA"/>
    <w:rsid w:val="00581D24"/>
    <w:rsid w:val="00582311"/>
    <w:rsid w:val="00582874"/>
    <w:rsid w:val="00586939"/>
    <w:rsid w:val="005935CB"/>
    <w:rsid w:val="0059593C"/>
    <w:rsid w:val="005974A3"/>
    <w:rsid w:val="005A2AB8"/>
    <w:rsid w:val="005A519B"/>
    <w:rsid w:val="005A6667"/>
    <w:rsid w:val="005A79E0"/>
    <w:rsid w:val="005B32A4"/>
    <w:rsid w:val="005B65EE"/>
    <w:rsid w:val="005B7B49"/>
    <w:rsid w:val="005C29F9"/>
    <w:rsid w:val="005D08BA"/>
    <w:rsid w:val="005D3606"/>
    <w:rsid w:val="005D3B10"/>
    <w:rsid w:val="005D4EF5"/>
    <w:rsid w:val="005D5324"/>
    <w:rsid w:val="005E21F8"/>
    <w:rsid w:val="005E6A2F"/>
    <w:rsid w:val="005F2C63"/>
    <w:rsid w:val="005F4519"/>
    <w:rsid w:val="005F7D0C"/>
    <w:rsid w:val="005F7DE9"/>
    <w:rsid w:val="006010F1"/>
    <w:rsid w:val="006020E4"/>
    <w:rsid w:val="006021F3"/>
    <w:rsid w:val="0060227F"/>
    <w:rsid w:val="00602B88"/>
    <w:rsid w:val="0060636C"/>
    <w:rsid w:val="00606BBC"/>
    <w:rsid w:val="00614693"/>
    <w:rsid w:val="0061644E"/>
    <w:rsid w:val="0063059B"/>
    <w:rsid w:val="00631A1E"/>
    <w:rsid w:val="00635B50"/>
    <w:rsid w:val="00645233"/>
    <w:rsid w:val="006461B7"/>
    <w:rsid w:val="006474D6"/>
    <w:rsid w:val="00650333"/>
    <w:rsid w:val="006507EF"/>
    <w:rsid w:val="00652F51"/>
    <w:rsid w:val="00661F81"/>
    <w:rsid w:val="00664057"/>
    <w:rsid w:val="006674A2"/>
    <w:rsid w:val="00673337"/>
    <w:rsid w:val="00675742"/>
    <w:rsid w:val="00681B54"/>
    <w:rsid w:val="00684BE7"/>
    <w:rsid w:val="00691ACD"/>
    <w:rsid w:val="0069712E"/>
    <w:rsid w:val="006973BC"/>
    <w:rsid w:val="006A1367"/>
    <w:rsid w:val="006A1CF7"/>
    <w:rsid w:val="006A70E8"/>
    <w:rsid w:val="006B02BB"/>
    <w:rsid w:val="006B2602"/>
    <w:rsid w:val="006B30AE"/>
    <w:rsid w:val="006B4DD5"/>
    <w:rsid w:val="006B51CF"/>
    <w:rsid w:val="006B53BE"/>
    <w:rsid w:val="006B68ED"/>
    <w:rsid w:val="006B6AFA"/>
    <w:rsid w:val="006B77E8"/>
    <w:rsid w:val="006C0456"/>
    <w:rsid w:val="006C21BA"/>
    <w:rsid w:val="006C5D11"/>
    <w:rsid w:val="006C67E4"/>
    <w:rsid w:val="006D12A4"/>
    <w:rsid w:val="006E1AC2"/>
    <w:rsid w:val="006E1D62"/>
    <w:rsid w:val="006E68FD"/>
    <w:rsid w:val="006F1B3F"/>
    <w:rsid w:val="006F541E"/>
    <w:rsid w:val="006F7422"/>
    <w:rsid w:val="00702A60"/>
    <w:rsid w:val="00702C6A"/>
    <w:rsid w:val="00705BBA"/>
    <w:rsid w:val="0071109C"/>
    <w:rsid w:val="00712E69"/>
    <w:rsid w:val="00716CE2"/>
    <w:rsid w:val="0072257C"/>
    <w:rsid w:val="00726BDF"/>
    <w:rsid w:val="00727263"/>
    <w:rsid w:val="007277D2"/>
    <w:rsid w:val="00730BFC"/>
    <w:rsid w:val="0073397F"/>
    <w:rsid w:val="00735B97"/>
    <w:rsid w:val="007360BD"/>
    <w:rsid w:val="007360FD"/>
    <w:rsid w:val="007367CD"/>
    <w:rsid w:val="00744B61"/>
    <w:rsid w:val="007466E0"/>
    <w:rsid w:val="00747F4E"/>
    <w:rsid w:val="00750860"/>
    <w:rsid w:val="007535C1"/>
    <w:rsid w:val="00757736"/>
    <w:rsid w:val="00761C58"/>
    <w:rsid w:val="00763543"/>
    <w:rsid w:val="00764777"/>
    <w:rsid w:val="0078022E"/>
    <w:rsid w:val="00781147"/>
    <w:rsid w:val="007812DD"/>
    <w:rsid w:val="00781581"/>
    <w:rsid w:val="00796325"/>
    <w:rsid w:val="007A0300"/>
    <w:rsid w:val="007A0741"/>
    <w:rsid w:val="007A2AD6"/>
    <w:rsid w:val="007A40D4"/>
    <w:rsid w:val="007B1BBE"/>
    <w:rsid w:val="007B726D"/>
    <w:rsid w:val="007C1EF3"/>
    <w:rsid w:val="007C30D1"/>
    <w:rsid w:val="007C3F83"/>
    <w:rsid w:val="007C3F86"/>
    <w:rsid w:val="007C404B"/>
    <w:rsid w:val="007C75B7"/>
    <w:rsid w:val="007D0853"/>
    <w:rsid w:val="007D341E"/>
    <w:rsid w:val="007D67D1"/>
    <w:rsid w:val="007E1398"/>
    <w:rsid w:val="007E47E8"/>
    <w:rsid w:val="007F028F"/>
    <w:rsid w:val="007F3272"/>
    <w:rsid w:val="008002A3"/>
    <w:rsid w:val="008002F5"/>
    <w:rsid w:val="008025A2"/>
    <w:rsid w:val="0080281F"/>
    <w:rsid w:val="00807340"/>
    <w:rsid w:val="00810C27"/>
    <w:rsid w:val="00811241"/>
    <w:rsid w:val="00815CBD"/>
    <w:rsid w:val="008173F5"/>
    <w:rsid w:val="00817C90"/>
    <w:rsid w:val="00823569"/>
    <w:rsid w:val="00825975"/>
    <w:rsid w:val="00827A8B"/>
    <w:rsid w:val="00831D61"/>
    <w:rsid w:val="00844E22"/>
    <w:rsid w:val="008465C4"/>
    <w:rsid w:val="0084661F"/>
    <w:rsid w:val="00846A06"/>
    <w:rsid w:val="00847FD1"/>
    <w:rsid w:val="008530A2"/>
    <w:rsid w:val="00863B62"/>
    <w:rsid w:val="00864968"/>
    <w:rsid w:val="008733B4"/>
    <w:rsid w:val="00874A40"/>
    <w:rsid w:val="00876873"/>
    <w:rsid w:val="00880F7C"/>
    <w:rsid w:val="00886171"/>
    <w:rsid w:val="00886A5D"/>
    <w:rsid w:val="00894BB0"/>
    <w:rsid w:val="00896124"/>
    <w:rsid w:val="0089717F"/>
    <w:rsid w:val="008A3F70"/>
    <w:rsid w:val="008A5192"/>
    <w:rsid w:val="008A5ED1"/>
    <w:rsid w:val="008A6A84"/>
    <w:rsid w:val="008A6DB0"/>
    <w:rsid w:val="008B0D67"/>
    <w:rsid w:val="008B272D"/>
    <w:rsid w:val="008B2C42"/>
    <w:rsid w:val="008B3917"/>
    <w:rsid w:val="008B4C03"/>
    <w:rsid w:val="008B7578"/>
    <w:rsid w:val="008B7CBE"/>
    <w:rsid w:val="008C10DB"/>
    <w:rsid w:val="008C19E6"/>
    <w:rsid w:val="008C1A32"/>
    <w:rsid w:val="008C27DE"/>
    <w:rsid w:val="008D31EE"/>
    <w:rsid w:val="008D4517"/>
    <w:rsid w:val="008D543E"/>
    <w:rsid w:val="008E053C"/>
    <w:rsid w:val="008E4DDB"/>
    <w:rsid w:val="008E68B2"/>
    <w:rsid w:val="008E76C4"/>
    <w:rsid w:val="008F03CE"/>
    <w:rsid w:val="008F124E"/>
    <w:rsid w:val="008F35B1"/>
    <w:rsid w:val="008F4C7D"/>
    <w:rsid w:val="0090185B"/>
    <w:rsid w:val="009018D1"/>
    <w:rsid w:val="009028D9"/>
    <w:rsid w:val="0090366A"/>
    <w:rsid w:val="00911F42"/>
    <w:rsid w:val="00913FCF"/>
    <w:rsid w:val="00915C50"/>
    <w:rsid w:val="009207C0"/>
    <w:rsid w:val="0092174F"/>
    <w:rsid w:val="00921ACC"/>
    <w:rsid w:val="00922018"/>
    <w:rsid w:val="0092532C"/>
    <w:rsid w:val="009305A7"/>
    <w:rsid w:val="00932B9D"/>
    <w:rsid w:val="00934ADE"/>
    <w:rsid w:val="00936C28"/>
    <w:rsid w:val="00936DC7"/>
    <w:rsid w:val="009412E5"/>
    <w:rsid w:val="00944910"/>
    <w:rsid w:val="00945AB7"/>
    <w:rsid w:val="00946AD1"/>
    <w:rsid w:val="00946DC6"/>
    <w:rsid w:val="00953169"/>
    <w:rsid w:val="009618AD"/>
    <w:rsid w:val="00961E92"/>
    <w:rsid w:val="009667A1"/>
    <w:rsid w:val="009703D4"/>
    <w:rsid w:val="009758EA"/>
    <w:rsid w:val="00975E7D"/>
    <w:rsid w:val="00977F40"/>
    <w:rsid w:val="00983036"/>
    <w:rsid w:val="00985E3B"/>
    <w:rsid w:val="00987DD0"/>
    <w:rsid w:val="00992855"/>
    <w:rsid w:val="009975D5"/>
    <w:rsid w:val="009A128E"/>
    <w:rsid w:val="009A4240"/>
    <w:rsid w:val="009A7DE7"/>
    <w:rsid w:val="009B1FB7"/>
    <w:rsid w:val="009B39CB"/>
    <w:rsid w:val="009B606B"/>
    <w:rsid w:val="009C24C6"/>
    <w:rsid w:val="009D3075"/>
    <w:rsid w:val="009D3611"/>
    <w:rsid w:val="009E1C3C"/>
    <w:rsid w:val="009E2487"/>
    <w:rsid w:val="009E3BD6"/>
    <w:rsid w:val="009E620C"/>
    <w:rsid w:val="009E6C8B"/>
    <w:rsid w:val="009E7F33"/>
    <w:rsid w:val="00A00A70"/>
    <w:rsid w:val="00A10A13"/>
    <w:rsid w:val="00A1203F"/>
    <w:rsid w:val="00A17505"/>
    <w:rsid w:val="00A17BE1"/>
    <w:rsid w:val="00A24C81"/>
    <w:rsid w:val="00A25402"/>
    <w:rsid w:val="00A343C1"/>
    <w:rsid w:val="00A35FAD"/>
    <w:rsid w:val="00A4129D"/>
    <w:rsid w:val="00A42000"/>
    <w:rsid w:val="00A43345"/>
    <w:rsid w:val="00A44A12"/>
    <w:rsid w:val="00A45C18"/>
    <w:rsid w:val="00A46DB6"/>
    <w:rsid w:val="00A502CA"/>
    <w:rsid w:val="00A50C0B"/>
    <w:rsid w:val="00A530CC"/>
    <w:rsid w:val="00A54519"/>
    <w:rsid w:val="00A5581A"/>
    <w:rsid w:val="00A62F31"/>
    <w:rsid w:val="00A647C9"/>
    <w:rsid w:val="00A6590B"/>
    <w:rsid w:val="00A71DF8"/>
    <w:rsid w:val="00A75438"/>
    <w:rsid w:val="00A75885"/>
    <w:rsid w:val="00A81289"/>
    <w:rsid w:val="00A83B74"/>
    <w:rsid w:val="00A8528A"/>
    <w:rsid w:val="00A858F3"/>
    <w:rsid w:val="00AA1F6F"/>
    <w:rsid w:val="00AA2D76"/>
    <w:rsid w:val="00AA3A56"/>
    <w:rsid w:val="00AA54AF"/>
    <w:rsid w:val="00AB0A23"/>
    <w:rsid w:val="00AB38E6"/>
    <w:rsid w:val="00AB3C60"/>
    <w:rsid w:val="00AB647E"/>
    <w:rsid w:val="00AC0891"/>
    <w:rsid w:val="00AC4B83"/>
    <w:rsid w:val="00AC5277"/>
    <w:rsid w:val="00AC6A58"/>
    <w:rsid w:val="00AD0F2C"/>
    <w:rsid w:val="00AD32FC"/>
    <w:rsid w:val="00AD38CA"/>
    <w:rsid w:val="00AD486B"/>
    <w:rsid w:val="00AD6AFD"/>
    <w:rsid w:val="00AE24C8"/>
    <w:rsid w:val="00AF092F"/>
    <w:rsid w:val="00AF2E81"/>
    <w:rsid w:val="00AF771A"/>
    <w:rsid w:val="00B0026E"/>
    <w:rsid w:val="00B0673F"/>
    <w:rsid w:val="00B10DD8"/>
    <w:rsid w:val="00B1466B"/>
    <w:rsid w:val="00B15C34"/>
    <w:rsid w:val="00B16798"/>
    <w:rsid w:val="00B224FC"/>
    <w:rsid w:val="00B22971"/>
    <w:rsid w:val="00B250E0"/>
    <w:rsid w:val="00B331FC"/>
    <w:rsid w:val="00B35462"/>
    <w:rsid w:val="00B42F2F"/>
    <w:rsid w:val="00B45BD3"/>
    <w:rsid w:val="00B47E6F"/>
    <w:rsid w:val="00B523AE"/>
    <w:rsid w:val="00B576AC"/>
    <w:rsid w:val="00B71C2C"/>
    <w:rsid w:val="00B74A67"/>
    <w:rsid w:val="00B753DD"/>
    <w:rsid w:val="00B822D3"/>
    <w:rsid w:val="00B844B2"/>
    <w:rsid w:val="00B86E2F"/>
    <w:rsid w:val="00B9084E"/>
    <w:rsid w:val="00B91748"/>
    <w:rsid w:val="00B92515"/>
    <w:rsid w:val="00B938EF"/>
    <w:rsid w:val="00BA25AE"/>
    <w:rsid w:val="00BA5184"/>
    <w:rsid w:val="00BA5B7E"/>
    <w:rsid w:val="00BA5DD7"/>
    <w:rsid w:val="00BB4789"/>
    <w:rsid w:val="00BB75AC"/>
    <w:rsid w:val="00BB7979"/>
    <w:rsid w:val="00BC00A6"/>
    <w:rsid w:val="00BC21BF"/>
    <w:rsid w:val="00BC26A0"/>
    <w:rsid w:val="00BC28AD"/>
    <w:rsid w:val="00BC2939"/>
    <w:rsid w:val="00BC2A8A"/>
    <w:rsid w:val="00BC42FB"/>
    <w:rsid w:val="00BC4630"/>
    <w:rsid w:val="00BC4E5C"/>
    <w:rsid w:val="00BD07BC"/>
    <w:rsid w:val="00BD5AB5"/>
    <w:rsid w:val="00BE2EEC"/>
    <w:rsid w:val="00BE390D"/>
    <w:rsid w:val="00BE5F45"/>
    <w:rsid w:val="00BE6F3F"/>
    <w:rsid w:val="00BF4105"/>
    <w:rsid w:val="00BF56D8"/>
    <w:rsid w:val="00BF68E3"/>
    <w:rsid w:val="00C02066"/>
    <w:rsid w:val="00C05AC6"/>
    <w:rsid w:val="00C07952"/>
    <w:rsid w:val="00C07BD6"/>
    <w:rsid w:val="00C115C3"/>
    <w:rsid w:val="00C13DEC"/>
    <w:rsid w:val="00C147F2"/>
    <w:rsid w:val="00C174D8"/>
    <w:rsid w:val="00C17745"/>
    <w:rsid w:val="00C22D68"/>
    <w:rsid w:val="00C242D9"/>
    <w:rsid w:val="00C25E7A"/>
    <w:rsid w:val="00C2742F"/>
    <w:rsid w:val="00C34D0A"/>
    <w:rsid w:val="00C353DC"/>
    <w:rsid w:val="00C35BB4"/>
    <w:rsid w:val="00C361F3"/>
    <w:rsid w:val="00C414C1"/>
    <w:rsid w:val="00C521A4"/>
    <w:rsid w:val="00C52EAB"/>
    <w:rsid w:val="00C6076E"/>
    <w:rsid w:val="00C63278"/>
    <w:rsid w:val="00C657AA"/>
    <w:rsid w:val="00C65B40"/>
    <w:rsid w:val="00C70437"/>
    <w:rsid w:val="00C71301"/>
    <w:rsid w:val="00C828B8"/>
    <w:rsid w:val="00C8513C"/>
    <w:rsid w:val="00C87EF6"/>
    <w:rsid w:val="00C91671"/>
    <w:rsid w:val="00C9326E"/>
    <w:rsid w:val="00C93554"/>
    <w:rsid w:val="00CA30F1"/>
    <w:rsid w:val="00CA4954"/>
    <w:rsid w:val="00CA6AE7"/>
    <w:rsid w:val="00CA714F"/>
    <w:rsid w:val="00CA752B"/>
    <w:rsid w:val="00CB3CC2"/>
    <w:rsid w:val="00CC0B02"/>
    <w:rsid w:val="00CC1F30"/>
    <w:rsid w:val="00CC6518"/>
    <w:rsid w:val="00CD223C"/>
    <w:rsid w:val="00CD2291"/>
    <w:rsid w:val="00CD2DBD"/>
    <w:rsid w:val="00CD7B5E"/>
    <w:rsid w:val="00CE1127"/>
    <w:rsid w:val="00CF2370"/>
    <w:rsid w:val="00CF3394"/>
    <w:rsid w:val="00CF48BA"/>
    <w:rsid w:val="00CF494A"/>
    <w:rsid w:val="00CF4E89"/>
    <w:rsid w:val="00CF4F45"/>
    <w:rsid w:val="00CF58FD"/>
    <w:rsid w:val="00CF6FAF"/>
    <w:rsid w:val="00D00C81"/>
    <w:rsid w:val="00D00FBD"/>
    <w:rsid w:val="00D0482D"/>
    <w:rsid w:val="00D07AAC"/>
    <w:rsid w:val="00D1039A"/>
    <w:rsid w:val="00D154AA"/>
    <w:rsid w:val="00D20BF6"/>
    <w:rsid w:val="00D3028A"/>
    <w:rsid w:val="00D32807"/>
    <w:rsid w:val="00D34F06"/>
    <w:rsid w:val="00D3732A"/>
    <w:rsid w:val="00D37C37"/>
    <w:rsid w:val="00D423DA"/>
    <w:rsid w:val="00D4324F"/>
    <w:rsid w:val="00D4665E"/>
    <w:rsid w:val="00D56C13"/>
    <w:rsid w:val="00D57624"/>
    <w:rsid w:val="00D60205"/>
    <w:rsid w:val="00D637D4"/>
    <w:rsid w:val="00D650AB"/>
    <w:rsid w:val="00D715E7"/>
    <w:rsid w:val="00D724EC"/>
    <w:rsid w:val="00D73EA4"/>
    <w:rsid w:val="00D75186"/>
    <w:rsid w:val="00D75AFC"/>
    <w:rsid w:val="00D76913"/>
    <w:rsid w:val="00D77568"/>
    <w:rsid w:val="00D83016"/>
    <w:rsid w:val="00D83B9F"/>
    <w:rsid w:val="00D84C50"/>
    <w:rsid w:val="00D91515"/>
    <w:rsid w:val="00D972D3"/>
    <w:rsid w:val="00DA194F"/>
    <w:rsid w:val="00DA389C"/>
    <w:rsid w:val="00DA73B9"/>
    <w:rsid w:val="00DA758D"/>
    <w:rsid w:val="00DA75E2"/>
    <w:rsid w:val="00DB07C8"/>
    <w:rsid w:val="00DB23C3"/>
    <w:rsid w:val="00DB2473"/>
    <w:rsid w:val="00DC02DD"/>
    <w:rsid w:val="00DC17CD"/>
    <w:rsid w:val="00DC4C6C"/>
    <w:rsid w:val="00DC5A5C"/>
    <w:rsid w:val="00DC6C40"/>
    <w:rsid w:val="00DC7BC8"/>
    <w:rsid w:val="00DD05D2"/>
    <w:rsid w:val="00DD21CC"/>
    <w:rsid w:val="00DD2931"/>
    <w:rsid w:val="00DD432E"/>
    <w:rsid w:val="00DE6F0A"/>
    <w:rsid w:val="00DE6F93"/>
    <w:rsid w:val="00DE7AD2"/>
    <w:rsid w:val="00DF1B49"/>
    <w:rsid w:val="00E01BF3"/>
    <w:rsid w:val="00E13CAC"/>
    <w:rsid w:val="00E16AD0"/>
    <w:rsid w:val="00E16D59"/>
    <w:rsid w:val="00E21B97"/>
    <w:rsid w:val="00E25DBA"/>
    <w:rsid w:val="00E25F12"/>
    <w:rsid w:val="00E36C1E"/>
    <w:rsid w:val="00E37B48"/>
    <w:rsid w:val="00E425F9"/>
    <w:rsid w:val="00E4336A"/>
    <w:rsid w:val="00E446EE"/>
    <w:rsid w:val="00E46132"/>
    <w:rsid w:val="00E503AA"/>
    <w:rsid w:val="00E5313E"/>
    <w:rsid w:val="00E55204"/>
    <w:rsid w:val="00E5525E"/>
    <w:rsid w:val="00E5634D"/>
    <w:rsid w:val="00E571A7"/>
    <w:rsid w:val="00E60A86"/>
    <w:rsid w:val="00E60D72"/>
    <w:rsid w:val="00E6129C"/>
    <w:rsid w:val="00E61414"/>
    <w:rsid w:val="00E632F9"/>
    <w:rsid w:val="00E659FC"/>
    <w:rsid w:val="00E734C9"/>
    <w:rsid w:val="00E73B7B"/>
    <w:rsid w:val="00E75564"/>
    <w:rsid w:val="00E76A6D"/>
    <w:rsid w:val="00E77DDC"/>
    <w:rsid w:val="00E838EB"/>
    <w:rsid w:val="00E92A4B"/>
    <w:rsid w:val="00E94FB6"/>
    <w:rsid w:val="00E95BB0"/>
    <w:rsid w:val="00E96720"/>
    <w:rsid w:val="00EA1B35"/>
    <w:rsid w:val="00EA394D"/>
    <w:rsid w:val="00EA6965"/>
    <w:rsid w:val="00EB01E0"/>
    <w:rsid w:val="00EB448D"/>
    <w:rsid w:val="00EC1639"/>
    <w:rsid w:val="00EC6594"/>
    <w:rsid w:val="00ED15D1"/>
    <w:rsid w:val="00ED196E"/>
    <w:rsid w:val="00ED2AF9"/>
    <w:rsid w:val="00EE1731"/>
    <w:rsid w:val="00EE188D"/>
    <w:rsid w:val="00EE3007"/>
    <w:rsid w:val="00EE6C83"/>
    <w:rsid w:val="00EF1632"/>
    <w:rsid w:val="00EF17FC"/>
    <w:rsid w:val="00EF3037"/>
    <w:rsid w:val="00EF4870"/>
    <w:rsid w:val="00F01BA1"/>
    <w:rsid w:val="00F05C90"/>
    <w:rsid w:val="00F06038"/>
    <w:rsid w:val="00F113F0"/>
    <w:rsid w:val="00F14617"/>
    <w:rsid w:val="00F15FCA"/>
    <w:rsid w:val="00F16D82"/>
    <w:rsid w:val="00F17BB0"/>
    <w:rsid w:val="00F22772"/>
    <w:rsid w:val="00F2519E"/>
    <w:rsid w:val="00F30C14"/>
    <w:rsid w:val="00F341C2"/>
    <w:rsid w:val="00F35713"/>
    <w:rsid w:val="00F35A01"/>
    <w:rsid w:val="00F40546"/>
    <w:rsid w:val="00F4196C"/>
    <w:rsid w:val="00F42BC8"/>
    <w:rsid w:val="00F450A3"/>
    <w:rsid w:val="00F519FB"/>
    <w:rsid w:val="00F55549"/>
    <w:rsid w:val="00F559AF"/>
    <w:rsid w:val="00F60EA9"/>
    <w:rsid w:val="00F64C91"/>
    <w:rsid w:val="00F7046A"/>
    <w:rsid w:val="00F709E1"/>
    <w:rsid w:val="00F774F7"/>
    <w:rsid w:val="00F80970"/>
    <w:rsid w:val="00F87720"/>
    <w:rsid w:val="00F91AEA"/>
    <w:rsid w:val="00F93D5B"/>
    <w:rsid w:val="00F965FE"/>
    <w:rsid w:val="00F96685"/>
    <w:rsid w:val="00F970AC"/>
    <w:rsid w:val="00FA127D"/>
    <w:rsid w:val="00FA39D0"/>
    <w:rsid w:val="00FA4F09"/>
    <w:rsid w:val="00FA6924"/>
    <w:rsid w:val="00FA6BB4"/>
    <w:rsid w:val="00FB0CAF"/>
    <w:rsid w:val="00FB1D7C"/>
    <w:rsid w:val="00FB4014"/>
    <w:rsid w:val="00FB5DF9"/>
    <w:rsid w:val="00FB5EF3"/>
    <w:rsid w:val="00FB76FC"/>
    <w:rsid w:val="00FC18A5"/>
    <w:rsid w:val="00FC1F13"/>
    <w:rsid w:val="00FC56C1"/>
    <w:rsid w:val="00FC5FE1"/>
    <w:rsid w:val="00FD0231"/>
    <w:rsid w:val="00FD1F4A"/>
    <w:rsid w:val="00FD3135"/>
    <w:rsid w:val="00FD4ED4"/>
    <w:rsid w:val="00FD681E"/>
    <w:rsid w:val="00FE1453"/>
    <w:rsid w:val="00FE1D89"/>
    <w:rsid w:val="00FE3ACE"/>
    <w:rsid w:val="00FF610D"/>
    <w:rsid w:val="00FF6862"/>
    <w:rsid w:val="00FF7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986622"/>
  <w15:docId w15:val="{0111DB99-D9DD-4DC6-8FEB-4190BAF23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316D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879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879D7"/>
  </w:style>
  <w:style w:type="paragraph" w:styleId="Rodap">
    <w:name w:val="footer"/>
    <w:basedOn w:val="Normal"/>
    <w:link w:val="RodapChar"/>
    <w:uiPriority w:val="99"/>
    <w:unhideWhenUsed/>
    <w:rsid w:val="004879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879D7"/>
  </w:style>
  <w:style w:type="paragraph" w:styleId="Textodebalo">
    <w:name w:val="Balloon Text"/>
    <w:basedOn w:val="Normal"/>
    <w:link w:val="TextodebaloChar"/>
    <w:uiPriority w:val="99"/>
    <w:semiHidden/>
    <w:unhideWhenUsed/>
    <w:rsid w:val="004879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879D7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4879D7"/>
    <w:rPr>
      <w:color w:val="808080"/>
    </w:rPr>
  </w:style>
  <w:style w:type="character" w:customStyle="1" w:styleId="Ttulo1Char">
    <w:name w:val="Título 1 Char"/>
    <w:basedOn w:val="Fontepargpadro"/>
    <w:link w:val="Ttulo1"/>
    <w:rsid w:val="00316D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rsid w:val="00316D5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316D5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316D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316D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acomgrade">
    <w:name w:val="Table Grid"/>
    <w:basedOn w:val="Tabelanormal"/>
    <w:uiPriority w:val="59"/>
    <w:rsid w:val="000474D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link w:val="PargrafodaListaChar"/>
    <w:uiPriority w:val="34"/>
    <w:qFormat/>
    <w:rsid w:val="00FA127D"/>
    <w:pPr>
      <w:ind w:left="720"/>
      <w:contextualSpacing/>
    </w:pPr>
  </w:style>
  <w:style w:type="paragraph" w:customStyle="1" w:styleId="DecimalAligned">
    <w:name w:val="Decimal Aligned"/>
    <w:basedOn w:val="Normal"/>
    <w:uiPriority w:val="40"/>
    <w:qFormat/>
    <w:rsid w:val="0034522C"/>
    <w:pPr>
      <w:tabs>
        <w:tab w:val="decimal" w:pos="360"/>
      </w:tabs>
    </w:pPr>
  </w:style>
  <w:style w:type="paragraph" w:styleId="Textodenotaderodap">
    <w:name w:val="footnote text"/>
    <w:basedOn w:val="Normal"/>
    <w:link w:val="TextodenotaderodapChar"/>
    <w:uiPriority w:val="99"/>
    <w:unhideWhenUsed/>
    <w:rsid w:val="0034522C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34522C"/>
    <w:rPr>
      <w:rFonts w:eastAsiaTheme="minorEastAsia"/>
      <w:sz w:val="20"/>
      <w:szCs w:val="20"/>
    </w:rPr>
  </w:style>
  <w:style w:type="character" w:styleId="nfaseSutil">
    <w:name w:val="Subtle Emphasis"/>
    <w:basedOn w:val="Fontepargpadro"/>
    <w:uiPriority w:val="19"/>
    <w:qFormat/>
    <w:rsid w:val="0034522C"/>
    <w:rPr>
      <w:rFonts w:eastAsiaTheme="minorEastAsia" w:cstheme="minorBidi"/>
      <w:bCs w:val="0"/>
      <w:i/>
      <w:iCs/>
      <w:color w:val="808080" w:themeColor="text1" w:themeTint="7F"/>
      <w:szCs w:val="22"/>
      <w:lang w:val="pt-BR"/>
    </w:rPr>
  </w:style>
  <w:style w:type="table" w:customStyle="1" w:styleId="SombreamentoClaro-nfase11">
    <w:name w:val="Sombreamento Claro - Ênfase 11"/>
    <w:basedOn w:val="Tabelaemlista6"/>
    <w:uiPriority w:val="60"/>
    <w:rsid w:val="006A70E8"/>
    <w:pPr>
      <w:spacing w:after="0" w:line="240" w:lineRule="auto"/>
    </w:pPr>
    <w:rPr>
      <w:sz w:val="20"/>
      <w:szCs w:val="20"/>
    </w:rPr>
    <w:tblPr>
      <w:tblBorders>
        <w:top w:val="single" w:sz="8" w:space="0" w:color="4F81BD" w:themeColor="accent1"/>
        <w:left w:val="none" w:sz="0" w:space="0" w:color="auto"/>
        <w:bottom w:val="single" w:sz="8" w:space="0" w:color="4F81BD" w:themeColor="accent1"/>
        <w:right w:val="none" w:sz="0" w:space="0" w:color="auto"/>
      </w:tblBorders>
    </w:tblPr>
    <w:tcPr>
      <w:shd w:val="clear" w:color="auto" w:fill="auto"/>
      <w:vAlign w:val="center"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customStyle="1" w:styleId="SombreamentoClaro1">
    <w:name w:val="Sombreamento Claro1"/>
    <w:basedOn w:val="Tabelanormal"/>
    <w:uiPriority w:val="60"/>
    <w:rsid w:val="0080281F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cPr>
      <w:shd w:val="clear" w:color="auto" w:fill="auto"/>
      <w:vAlign w:val="center"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4">
    <w:name w:val="Light Shading Accent 4"/>
    <w:basedOn w:val="Tabelanormal"/>
    <w:uiPriority w:val="60"/>
    <w:rsid w:val="006A70E8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abelaemlista6">
    <w:name w:val="Table List 6"/>
    <w:basedOn w:val="Tabelanormal"/>
    <w:uiPriority w:val="99"/>
    <w:semiHidden/>
    <w:unhideWhenUsed/>
    <w:rsid w:val="006A70E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paragraph" w:customStyle="1" w:styleId="Estilo1">
    <w:name w:val="Estilo1"/>
    <w:basedOn w:val="PargrafodaLista"/>
    <w:link w:val="Estilo1Char"/>
    <w:qFormat/>
    <w:rsid w:val="00120229"/>
    <w:pPr>
      <w:numPr>
        <w:numId w:val="16"/>
      </w:numPr>
      <w:jc w:val="both"/>
    </w:pPr>
    <w:rPr>
      <w:b/>
      <w:sz w:val="24"/>
    </w:rPr>
  </w:style>
  <w:style w:type="paragraph" w:customStyle="1" w:styleId="Estilo2">
    <w:name w:val="Estilo2"/>
    <w:basedOn w:val="PargrafodaLista"/>
    <w:link w:val="Estilo2Char"/>
    <w:qFormat/>
    <w:rsid w:val="00EA6965"/>
    <w:pPr>
      <w:numPr>
        <w:ilvl w:val="1"/>
        <w:numId w:val="16"/>
      </w:numPr>
      <w:ind w:left="641" w:hanging="357"/>
    </w:pPr>
    <w:rPr>
      <w:sz w:val="24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8D543E"/>
  </w:style>
  <w:style w:type="character" w:customStyle="1" w:styleId="Estilo1Char">
    <w:name w:val="Estilo1 Char"/>
    <w:basedOn w:val="PargrafodaListaChar"/>
    <w:link w:val="Estilo1"/>
    <w:rsid w:val="00120229"/>
    <w:rPr>
      <w:b/>
      <w:sz w:val="24"/>
    </w:rPr>
  </w:style>
  <w:style w:type="character" w:customStyle="1" w:styleId="Estilo2Char">
    <w:name w:val="Estilo2 Char"/>
    <w:basedOn w:val="PargrafodaListaChar"/>
    <w:link w:val="Estilo2"/>
    <w:rsid w:val="00EA6965"/>
    <w:rPr>
      <w:sz w:val="24"/>
    </w:rPr>
  </w:style>
  <w:style w:type="character" w:styleId="Hyperlink">
    <w:name w:val="Hyperlink"/>
    <w:basedOn w:val="Fontepargpadro"/>
    <w:uiPriority w:val="99"/>
    <w:unhideWhenUsed/>
    <w:rsid w:val="005E21F8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5E21F8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FB1D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AA2D76"/>
    <w:rPr>
      <w:color w:val="808080"/>
      <w:shd w:val="clear" w:color="auto" w:fill="E6E6E6"/>
    </w:rPr>
  </w:style>
  <w:style w:type="character" w:customStyle="1" w:styleId="italico">
    <w:name w:val="italico"/>
    <w:basedOn w:val="Fontepargpadro"/>
    <w:rsid w:val="00831D61"/>
  </w:style>
  <w:style w:type="paragraph" w:customStyle="1" w:styleId="Default">
    <w:name w:val="Default"/>
    <w:qFormat/>
    <w:rsid w:val="00AF771A"/>
    <w:pPr>
      <w:spacing w:after="0" w:line="240" w:lineRule="auto"/>
    </w:pPr>
    <w:rPr>
      <w:rFonts w:ascii="Arial" w:eastAsia="Calibri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4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071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8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036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5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7838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eorgeviana@rn.senai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ULAS\TIMBRE%20DOCUMENTO%20AUL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43A32D-AB6B-466B-AD25-4D51DDBD8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TIMBRE DOCUMENTO AULA</Template>
  <TotalTime>3</TotalTime>
  <Pages>2</Pages>
  <Words>238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George Viana</dc:creator>
  <cp:lastModifiedBy>George Viana</cp:lastModifiedBy>
  <cp:revision>6</cp:revision>
  <cp:lastPrinted>2014-04-15T21:02:00Z</cp:lastPrinted>
  <dcterms:created xsi:type="dcterms:W3CDTF">2018-08-21T16:40:00Z</dcterms:created>
  <dcterms:modified xsi:type="dcterms:W3CDTF">2018-08-22T18:57:00Z</dcterms:modified>
</cp:coreProperties>
</file>